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48"/>
        <w:gridCol w:w="1300"/>
        <w:gridCol w:w="1260"/>
        <w:gridCol w:w="1260"/>
        <w:gridCol w:w="1260"/>
        <w:gridCol w:w="1260"/>
        <w:gridCol w:w="1183"/>
      </w:tblGrid>
      <w:tr w:rsidR="00167C2C" w:rsidRPr="006910E5" w:rsidTr="00637710">
        <w:tc>
          <w:tcPr>
            <w:tcW w:w="2048" w:type="dxa"/>
          </w:tcPr>
          <w:p w:rsidR="00167C2C" w:rsidRPr="006910E5" w:rsidRDefault="00167C2C" w:rsidP="006910E5">
            <w:pPr>
              <w:spacing w:after="0" w:line="240" w:lineRule="auto"/>
            </w:pPr>
            <w:r w:rsidRPr="006910E5">
              <w:t>Показатель</w:t>
            </w:r>
          </w:p>
        </w:tc>
        <w:tc>
          <w:tcPr>
            <w:tcW w:w="1300" w:type="dxa"/>
          </w:tcPr>
          <w:p w:rsidR="00167C2C" w:rsidRPr="006910E5" w:rsidRDefault="00167C2C" w:rsidP="006910E5">
            <w:pPr>
              <w:spacing w:after="0" w:line="240" w:lineRule="auto"/>
            </w:pPr>
            <w:r w:rsidRPr="006910E5">
              <w:t>1</w:t>
            </w:r>
            <w:r>
              <w:t xml:space="preserve"> поколение</w:t>
            </w: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  <w:r w:rsidRPr="006910E5">
              <w:t>2</w:t>
            </w:r>
            <w:r>
              <w:t xml:space="preserve"> поколение</w:t>
            </w: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  <w:r w:rsidRPr="006910E5">
              <w:t>3</w:t>
            </w:r>
            <w:r>
              <w:t xml:space="preserve"> поколение</w:t>
            </w: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  <w:r w:rsidRPr="006910E5">
              <w:t>4</w:t>
            </w:r>
            <w:r>
              <w:t xml:space="preserve"> поколение</w:t>
            </w: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  <w:r w:rsidRPr="006910E5">
              <w:t>5</w:t>
            </w:r>
            <w:bookmarkStart w:id="0" w:name="_GoBack"/>
            <w:bookmarkEnd w:id="0"/>
            <w:r>
              <w:t xml:space="preserve"> поколение </w:t>
            </w:r>
          </w:p>
        </w:tc>
        <w:tc>
          <w:tcPr>
            <w:tcW w:w="1183" w:type="dxa"/>
          </w:tcPr>
          <w:p w:rsidR="00167C2C" w:rsidRPr="006910E5" w:rsidRDefault="00167C2C" w:rsidP="006910E5">
            <w:pPr>
              <w:spacing w:after="0" w:line="240" w:lineRule="auto"/>
            </w:pPr>
            <w:r>
              <w:t>Примечание</w:t>
            </w:r>
          </w:p>
        </w:tc>
      </w:tr>
      <w:tr w:rsidR="00167C2C" w:rsidRPr="006910E5" w:rsidTr="00637710">
        <w:tc>
          <w:tcPr>
            <w:tcW w:w="2048" w:type="dxa"/>
          </w:tcPr>
          <w:p w:rsidR="00167C2C" w:rsidRPr="006910E5" w:rsidRDefault="00167C2C" w:rsidP="006910E5">
            <w:pPr>
              <w:spacing w:after="0" w:line="240" w:lineRule="auto"/>
            </w:pPr>
            <w:r w:rsidRPr="006910E5">
              <w:t>Элементная база процессора</w:t>
            </w:r>
          </w:p>
        </w:tc>
        <w:tc>
          <w:tcPr>
            <w:tcW w:w="130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183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</w:tr>
      <w:tr w:rsidR="00167C2C" w:rsidRPr="006910E5" w:rsidTr="00637710">
        <w:tc>
          <w:tcPr>
            <w:tcW w:w="2048" w:type="dxa"/>
          </w:tcPr>
          <w:p w:rsidR="00167C2C" w:rsidRPr="006910E5" w:rsidRDefault="00167C2C" w:rsidP="006910E5">
            <w:pPr>
              <w:spacing w:after="0" w:line="240" w:lineRule="auto"/>
            </w:pPr>
            <w:r w:rsidRPr="006910E5">
              <w:t>Элементная база ОЗУ</w:t>
            </w:r>
          </w:p>
        </w:tc>
        <w:tc>
          <w:tcPr>
            <w:tcW w:w="130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183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</w:tr>
      <w:tr w:rsidR="00167C2C" w:rsidRPr="006910E5" w:rsidTr="00637710">
        <w:tc>
          <w:tcPr>
            <w:tcW w:w="2048" w:type="dxa"/>
          </w:tcPr>
          <w:p w:rsidR="00167C2C" w:rsidRPr="006910E5" w:rsidRDefault="00167C2C" w:rsidP="006910E5">
            <w:pPr>
              <w:spacing w:after="0" w:line="240" w:lineRule="auto"/>
            </w:pPr>
            <w:r w:rsidRPr="006910E5">
              <w:t>Основные устройства ввода</w:t>
            </w:r>
          </w:p>
        </w:tc>
        <w:tc>
          <w:tcPr>
            <w:tcW w:w="130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183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</w:tr>
      <w:tr w:rsidR="00167C2C" w:rsidRPr="006910E5" w:rsidTr="00637710">
        <w:tc>
          <w:tcPr>
            <w:tcW w:w="2048" w:type="dxa"/>
          </w:tcPr>
          <w:p w:rsidR="00167C2C" w:rsidRPr="006910E5" w:rsidRDefault="00167C2C" w:rsidP="006910E5">
            <w:pPr>
              <w:spacing w:after="0" w:line="240" w:lineRule="auto"/>
            </w:pPr>
            <w:r w:rsidRPr="006910E5">
              <w:t>Основные устройства вывода</w:t>
            </w:r>
          </w:p>
        </w:tc>
        <w:tc>
          <w:tcPr>
            <w:tcW w:w="130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183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</w:tr>
      <w:tr w:rsidR="00167C2C" w:rsidRPr="006910E5" w:rsidTr="00637710">
        <w:tc>
          <w:tcPr>
            <w:tcW w:w="2048" w:type="dxa"/>
          </w:tcPr>
          <w:p w:rsidR="00167C2C" w:rsidRPr="006910E5" w:rsidRDefault="00167C2C" w:rsidP="006910E5">
            <w:pPr>
              <w:spacing w:after="0" w:line="240" w:lineRule="auto"/>
            </w:pPr>
            <w:r w:rsidRPr="006910E5">
              <w:t>Внешняя память</w:t>
            </w:r>
          </w:p>
        </w:tc>
        <w:tc>
          <w:tcPr>
            <w:tcW w:w="130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183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</w:tr>
      <w:tr w:rsidR="00167C2C" w:rsidRPr="006910E5" w:rsidTr="00637710">
        <w:tc>
          <w:tcPr>
            <w:tcW w:w="2048" w:type="dxa"/>
          </w:tcPr>
          <w:p w:rsidR="00167C2C" w:rsidRPr="006910E5" w:rsidRDefault="00167C2C" w:rsidP="006910E5">
            <w:pPr>
              <w:spacing w:after="0" w:line="240" w:lineRule="auto"/>
            </w:pPr>
            <w:r w:rsidRPr="006910E5">
              <w:t>Максимальная емкость ОЗУ, байт</w:t>
            </w:r>
          </w:p>
        </w:tc>
        <w:tc>
          <w:tcPr>
            <w:tcW w:w="130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183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</w:tr>
      <w:tr w:rsidR="00167C2C" w:rsidRPr="006910E5" w:rsidTr="00637710">
        <w:tc>
          <w:tcPr>
            <w:tcW w:w="2048" w:type="dxa"/>
          </w:tcPr>
          <w:p w:rsidR="00167C2C" w:rsidRPr="006910E5" w:rsidRDefault="00167C2C" w:rsidP="006910E5">
            <w:pPr>
              <w:spacing w:after="0" w:line="240" w:lineRule="auto"/>
            </w:pPr>
            <w:r w:rsidRPr="006910E5">
              <w:t>Максимальное быстродействие процессора (оп/с)</w:t>
            </w:r>
          </w:p>
        </w:tc>
        <w:tc>
          <w:tcPr>
            <w:tcW w:w="130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183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</w:tr>
      <w:tr w:rsidR="00167C2C" w:rsidRPr="006910E5" w:rsidTr="00637710">
        <w:tc>
          <w:tcPr>
            <w:tcW w:w="2048" w:type="dxa"/>
          </w:tcPr>
          <w:p w:rsidR="00167C2C" w:rsidRPr="006910E5" w:rsidRDefault="00167C2C" w:rsidP="006910E5">
            <w:pPr>
              <w:spacing w:after="0" w:line="240" w:lineRule="auto"/>
            </w:pPr>
            <w:r w:rsidRPr="006910E5">
              <w:t>Языки программирования</w:t>
            </w:r>
          </w:p>
        </w:tc>
        <w:tc>
          <w:tcPr>
            <w:tcW w:w="130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183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</w:tr>
      <w:tr w:rsidR="00167C2C" w:rsidRPr="006910E5" w:rsidTr="00637710">
        <w:tc>
          <w:tcPr>
            <w:tcW w:w="2048" w:type="dxa"/>
          </w:tcPr>
          <w:p w:rsidR="00167C2C" w:rsidRPr="006910E5" w:rsidRDefault="00167C2C" w:rsidP="006910E5">
            <w:pPr>
              <w:spacing w:after="0" w:line="240" w:lineRule="auto"/>
            </w:pPr>
            <w:r w:rsidRPr="006910E5">
              <w:t>Цель использования ЭВМ</w:t>
            </w:r>
          </w:p>
        </w:tc>
        <w:tc>
          <w:tcPr>
            <w:tcW w:w="130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260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  <w:tc>
          <w:tcPr>
            <w:tcW w:w="1183" w:type="dxa"/>
          </w:tcPr>
          <w:p w:rsidR="00167C2C" w:rsidRPr="006910E5" w:rsidRDefault="00167C2C" w:rsidP="006910E5">
            <w:pPr>
              <w:spacing w:after="0" w:line="240" w:lineRule="auto"/>
            </w:pPr>
          </w:p>
        </w:tc>
      </w:tr>
    </w:tbl>
    <w:p w:rsidR="00167C2C" w:rsidRDefault="00167C2C"/>
    <w:sectPr w:rsidR="00167C2C" w:rsidSect="00E90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5875"/>
    <w:rsid w:val="00033117"/>
    <w:rsid w:val="00167C2C"/>
    <w:rsid w:val="00637710"/>
    <w:rsid w:val="006910E5"/>
    <w:rsid w:val="00865875"/>
    <w:rsid w:val="008F23A3"/>
    <w:rsid w:val="00AD0FCE"/>
    <w:rsid w:val="00E90B57"/>
    <w:rsid w:val="00EB2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B57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658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1</Pages>
  <Words>57</Words>
  <Characters>329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Александрович Смирнов</dc:creator>
  <cp:keywords/>
  <dc:description/>
  <cp:lastModifiedBy>Катерина</cp:lastModifiedBy>
  <cp:revision>3</cp:revision>
  <dcterms:created xsi:type="dcterms:W3CDTF">2021-10-14T12:20:00Z</dcterms:created>
  <dcterms:modified xsi:type="dcterms:W3CDTF">2021-10-18T05:03:00Z</dcterms:modified>
</cp:coreProperties>
</file>